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val="en-GB" w:eastAsia="en-GB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BA1B72" w:rsidP="00C6554A">
      <w:pPr>
        <w:pStyle w:val="Title"/>
      </w:pPr>
      <w:r>
        <w:t>The Naughty App</w:t>
      </w:r>
    </w:p>
    <w:p w:rsidR="00C6554A" w:rsidRPr="00D5413C" w:rsidRDefault="00BA1B72" w:rsidP="00C6554A">
      <w:pPr>
        <w:pStyle w:val="Subtitle"/>
      </w:pPr>
      <w:r>
        <w:t>Exam e16</w:t>
      </w:r>
    </w:p>
    <w:p w:rsidR="00BA1B72" w:rsidRDefault="00BA1B72" w:rsidP="0025070A">
      <w:pPr>
        <w:pStyle w:val="ContactInfo"/>
      </w:pPr>
      <w:r>
        <w:t>Group 13 | ITSMAP</w:t>
      </w:r>
      <w:r w:rsidR="00C6554A">
        <w:t xml:space="preserve"> |</w:t>
      </w:r>
      <w:r w:rsidR="00C6554A" w:rsidRPr="00D5413C">
        <w:t xml:space="preserve"> </w:t>
      </w:r>
      <w:r>
        <w:t>28/09/16</w:t>
      </w:r>
      <w:r w:rsidR="00C6554A">
        <w:br w:type="page"/>
      </w:r>
    </w:p>
    <w:sdt>
      <w:sdtPr>
        <w:id w:val="-8488714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:rsidR="0025070A" w:rsidRDefault="0025070A">
          <w:pPr>
            <w:pStyle w:val="TOCHeading"/>
          </w:pPr>
          <w:r>
            <w:t>Contents</w:t>
          </w:r>
        </w:p>
        <w:p w:rsidR="0025070A" w:rsidRDefault="0025070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34896" w:history="1">
            <w:r w:rsidRPr="001A6E32">
              <w:rPr>
                <w:rStyle w:val="Hyperlink"/>
                <w:noProof/>
              </w:rPr>
              <w:t>The Naughty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70A" w:rsidRDefault="0025070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462834897" w:history="1">
            <w:r w:rsidRPr="001A6E32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70A" w:rsidRDefault="0025070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462834898" w:history="1">
            <w:r w:rsidRPr="001A6E32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70A" w:rsidRDefault="0025070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62834899" w:history="1">
            <w:r w:rsidRPr="001A6E32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70A" w:rsidRDefault="0025070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462834900" w:history="1">
            <w:r w:rsidRPr="001A6E32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70A" w:rsidRDefault="0025070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462834901" w:history="1">
            <w:r w:rsidRPr="001A6E32">
              <w:rPr>
                <w:rStyle w:val="Hyperlink"/>
                <w:noProof/>
              </w:rPr>
              <w:t>User Story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70A" w:rsidRDefault="0025070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62834902" w:history="1">
            <w:r w:rsidRPr="001A6E32">
              <w:rPr>
                <w:rStyle w:val="Hyperlink"/>
                <w:noProof/>
              </w:rPr>
              <w:t>User chats with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70A" w:rsidRDefault="0025070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462834903" w:history="1">
            <w:r w:rsidRPr="001A6E32">
              <w:rPr>
                <w:rStyle w:val="Hyperlink"/>
                <w:noProof/>
              </w:rPr>
              <w:t>User Story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70A" w:rsidRDefault="0025070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62834904" w:history="1">
            <w:r w:rsidRPr="001A6E32">
              <w:rPr>
                <w:rStyle w:val="Hyperlink"/>
                <w:noProof/>
              </w:rPr>
              <w:t>User receives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70A" w:rsidRDefault="0025070A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462834905" w:history="1">
            <w:r w:rsidRPr="001A6E32">
              <w:rPr>
                <w:rStyle w:val="Hyperlink"/>
                <w:noProof/>
              </w:rPr>
              <w:t>User Story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70A" w:rsidRDefault="0025070A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62834906" w:history="1">
            <w:r w:rsidRPr="001A6E32">
              <w:rPr>
                <w:rStyle w:val="Hyperlink"/>
                <w:noProof/>
              </w:rPr>
              <w:t>User navigates to picture location (pication)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B72" w:rsidRDefault="0025070A" w:rsidP="0025070A">
          <w:r>
            <w:rPr>
              <w:b/>
              <w:bCs/>
              <w:noProof/>
            </w:rPr>
            <w:fldChar w:fldCharType="end"/>
          </w:r>
        </w:p>
        <w:bookmarkStart w:id="5" w:name="_GoBack" w:displacedByCustomXml="next"/>
        <w:bookmarkEnd w:id="5" w:displacedByCustomXml="next"/>
      </w:sdtContent>
    </w:sdt>
    <w:p w:rsidR="00C6554A" w:rsidRDefault="00BA1B72" w:rsidP="00BA1B72">
      <w:pPr>
        <w:pStyle w:val="Heading1"/>
      </w:pPr>
      <w:bookmarkStart w:id="6" w:name="_Toc462834896"/>
      <w:r>
        <w:t>The Naughty App</w:t>
      </w:r>
      <w:bookmarkEnd w:id="6"/>
    </w:p>
    <w:p w:rsidR="00BA1B72" w:rsidRPr="00BA1B72" w:rsidRDefault="000E1555" w:rsidP="00BA1B72">
      <w:r>
        <w:t>The idea with</w:t>
      </w:r>
      <w:r w:rsidR="00BA1B72">
        <w:t xml:space="preserve"> “The Naughty App” is to create a </w:t>
      </w:r>
      <w:proofErr w:type="spellStart"/>
      <w:r w:rsidR="00BA1B72">
        <w:t>SnapChat</w:t>
      </w:r>
      <w:proofErr w:type="spellEnd"/>
      <w:r w:rsidR="00BA1B72">
        <w:t xml:space="preserve"> like application where you </w:t>
      </w:r>
      <w:proofErr w:type="spellStart"/>
      <w:r w:rsidR="00BA1B72">
        <w:t>you</w:t>
      </w:r>
      <w:proofErr w:type="spellEnd"/>
      <w:r w:rsidR="00BA1B72">
        <w:t xml:space="preserve"> can chat with your friends, send them pictures of places (more importantly, people) that you find interesting</w:t>
      </w:r>
      <w:r>
        <w:t xml:space="preserve"> and then show on a map where the picture was taken. </w:t>
      </w:r>
    </w:p>
    <w:p w:rsidR="00C6554A" w:rsidRDefault="000E1555" w:rsidP="000E1555">
      <w:pPr>
        <w:pStyle w:val="ListBullet"/>
        <w:numPr>
          <w:ilvl w:val="0"/>
          <w:numId w:val="1"/>
        </w:numPr>
      </w:pPr>
      <w:r>
        <w:t xml:space="preserve">The Chat system will be a simple chat system just like </w:t>
      </w:r>
      <w:proofErr w:type="spellStart"/>
      <w:r>
        <w:t>facebook</w:t>
      </w:r>
      <w:proofErr w:type="spellEnd"/>
      <w:r>
        <w:t xml:space="preserve"> messenger (more simple) or like </w:t>
      </w:r>
      <w:proofErr w:type="spellStart"/>
      <w:r>
        <w:t>sms</w:t>
      </w:r>
      <w:proofErr w:type="spellEnd"/>
      <w:r>
        <w:t xml:space="preserve"> system. </w:t>
      </w:r>
    </w:p>
    <w:p w:rsidR="000E1555" w:rsidRDefault="000E1555" w:rsidP="000E1555">
      <w:pPr>
        <w:pStyle w:val="ListBullet"/>
        <w:numPr>
          <w:ilvl w:val="0"/>
          <w:numId w:val="1"/>
        </w:numPr>
      </w:pPr>
      <w:r>
        <w:t>In the chat you will be able to attach a picture which will include coordinates</w:t>
      </w:r>
    </w:p>
    <w:p w:rsidR="000E1555" w:rsidRDefault="000E1555" w:rsidP="000E1555">
      <w:pPr>
        <w:pStyle w:val="ListBullet"/>
        <w:numPr>
          <w:ilvl w:val="0"/>
          <w:numId w:val="1"/>
        </w:numPr>
      </w:pPr>
      <w:r>
        <w:t xml:space="preserve">The pictures you send and receive will be stored </w:t>
      </w:r>
      <w:r w:rsidR="007A69CE">
        <w:t>i</w:t>
      </w:r>
      <w:r>
        <w:t>n a local database and can be retrieved so you ca</w:t>
      </w:r>
      <w:r w:rsidR="007A69CE">
        <w:t>n see where all the pictures were</w:t>
      </w:r>
      <w:r>
        <w:t xml:space="preserve"> taken. Just for fun of course. </w:t>
      </w:r>
    </w:p>
    <w:p w:rsidR="00DB6C55" w:rsidRDefault="00DB6C55" w:rsidP="00DB6C55">
      <w:pPr>
        <w:pStyle w:val="ListBullet"/>
        <w:numPr>
          <w:ilvl w:val="0"/>
          <w:numId w:val="0"/>
        </w:numPr>
        <w:ind w:left="720" w:hanging="360"/>
      </w:pPr>
    </w:p>
    <w:p w:rsidR="00DB6C55" w:rsidRPr="00514122" w:rsidRDefault="00DB6C55" w:rsidP="00DB6C55">
      <w:pPr>
        <w:pStyle w:val="Heading1"/>
      </w:pPr>
      <w:bookmarkStart w:id="7" w:name="_Toc462834897"/>
      <w:r>
        <w:t>Design overview</w:t>
      </w:r>
      <w:bookmarkEnd w:id="7"/>
    </w:p>
    <w:p w:rsidR="00C6554A" w:rsidRPr="00D5413C" w:rsidRDefault="000E1555" w:rsidP="00C6554A">
      <w:pPr>
        <w:pStyle w:val="Heading2"/>
      </w:pPr>
      <w:bookmarkStart w:id="8" w:name="_Toc462832270"/>
      <w:bookmarkStart w:id="9" w:name="_Toc462834898"/>
      <w:r>
        <w:t>C</w:t>
      </w:r>
      <w:bookmarkEnd w:id="8"/>
      <w:r>
        <w:t>omponents</w:t>
      </w:r>
      <w:bookmarkEnd w:id="9"/>
    </w:p>
    <w:p w:rsidR="002C74C0" w:rsidRDefault="000E1555" w:rsidP="000E1555">
      <w:r>
        <w:t>The app will consist of three activities.</w:t>
      </w:r>
    </w:p>
    <w:p w:rsidR="000E1555" w:rsidRDefault="000E1555" w:rsidP="000E1555">
      <w:pPr>
        <w:pStyle w:val="ListParagraph"/>
        <w:numPr>
          <w:ilvl w:val="0"/>
          <w:numId w:val="16"/>
        </w:numPr>
      </w:pPr>
      <w:proofErr w:type="spellStart"/>
      <w:r>
        <w:t>MainActivity</w:t>
      </w:r>
      <w:proofErr w:type="spellEnd"/>
    </w:p>
    <w:p w:rsidR="000E1555" w:rsidRDefault="000E1555" w:rsidP="000E1555">
      <w:pPr>
        <w:pStyle w:val="ListParagraph"/>
        <w:numPr>
          <w:ilvl w:val="1"/>
          <w:numId w:val="16"/>
        </w:numPr>
      </w:pPr>
      <w:r>
        <w:lastRenderedPageBreak/>
        <w:t xml:space="preserve">You can see a list of all your contacts and choose which to communicate with. </w:t>
      </w:r>
    </w:p>
    <w:p w:rsidR="000E1555" w:rsidRDefault="000E1555" w:rsidP="000E1555">
      <w:pPr>
        <w:pStyle w:val="ListParagraph"/>
        <w:numPr>
          <w:ilvl w:val="1"/>
          <w:numId w:val="16"/>
        </w:numPr>
      </w:pPr>
      <w:r>
        <w:t>You can add new contacts.</w:t>
      </w:r>
    </w:p>
    <w:p w:rsidR="000E1555" w:rsidRDefault="000E1555" w:rsidP="000E1555">
      <w:pPr>
        <w:pStyle w:val="ListParagraph"/>
        <w:numPr>
          <w:ilvl w:val="1"/>
          <w:numId w:val="16"/>
        </w:numPr>
      </w:pPr>
      <w:r>
        <w:t>You can navigate to the map activity.</w:t>
      </w:r>
    </w:p>
    <w:p w:rsidR="000E1555" w:rsidRDefault="000E1555" w:rsidP="000E1555">
      <w:pPr>
        <w:pStyle w:val="ListParagraph"/>
        <w:numPr>
          <w:ilvl w:val="0"/>
          <w:numId w:val="16"/>
        </w:numPr>
      </w:pPr>
      <w:proofErr w:type="spellStart"/>
      <w:r>
        <w:t>ChatActivity</w:t>
      </w:r>
      <w:proofErr w:type="spellEnd"/>
    </w:p>
    <w:p w:rsidR="000E1555" w:rsidRDefault="000E1555" w:rsidP="000E1555">
      <w:pPr>
        <w:pStyle w:val="ListParagraph"/>
        <w:numPr>
          <w:ilvl w:val="1"/>
          <w:numId w:val="16"/>
        </w:numPr>
      </w:pPr>
      <w:r>
        <w:t>You can write messages</w:t>
      </w:r>
    </w:p>
    <w:p w:rsidR="000E1555" w:rsidRDefault="007E732C" w:rsidP="000E1555">
      <w:pPr>
        <w:pStyle w:val="ListParagraph"/>
        <w:numPr>
          <w:ilvl w:val="1"/>
          <w:numId w:val="16"/>
        </w:numPr>
      </w:pPr>
      <w:r>
        <w:t>You can take and send pictures</w:t>
      </w:r>
    </w:p>
    <w:p w:rsidR="007E732C" w:rsidRDefault="007E732C" w:rsidP="000E1555">
      <w:pPr>
        <w:pStyle w:val="ListParagraph"/>
        <w:numPr>
          <w:ilvl w:val="1"/>
          <w:numId w:val="16"/>
        </w:numPr>
      </w:pPr>
      <w:r>
        <w:t xml:space="preserve">You can navigate to the </w:t>
      </w:r>
      <w:proofErr w:type="spellStart"/>
      <w:r>
        <w:t>MapActivity</w:t>
      </w:r>
      <w:proofErr w:type="spellEnd"/>
    </w:p>
    <w:p w:rsidR="007E732C" w:rsidRDefault="007E732C" w:rsidP="007E732C">
      <w:pPr>
        <w:pStyle w:val="ListParagraph"/>
        <w:numPr>
          <w:ilvl w:val="0"/>
          <w:numId w:val="16"/>
        </w:numPr>
      </w:pPr>
      <w:proofErr w:type="spellStart"/>
      <w:r>
        <w:t>MapActivity</w:t>
      </w:r>
      <w:proofErr w:type="spellEnd"/>
    </w:p>
    <w:p w:rsidR="007E732C" w:rsidRDefault="007E732C" w:rsidP="007E732C">
      <w:pPr>
        <w:pStyle w:val="ListParagraph"/>
        <w:numPr>
          <w:ilvl w:val="1"/>
          <w:numId w:val="16"/>
        </w:numPr>
      </w:pPr>
      <w:r>
        <w:t xml:space="preserve">You can see the position of one picture (navigated to from </w:t>
      </w:r>
      <w:proofErr w:type="spellStart"/>
      <w:r>
        <w:t>ChatActivity</w:t>
      </w:r>
      <w:proofErr w:type="spellEnd"/>
      <w:r>
        <w:t>)</w:t>
      </w:r>
    </w:p>
    <w:p w:rsidR="007E732C" w:rsidRDefault="007E732C" w:rsidP="007E732C">
      <w:pPr>
        <w:pStyle w:val="ListParagraph"/>
        <w:numPr>
          <w:ilvl w:val="1"/>
          <w:numId w:val="16"/>
        </w:numPr>
      </w:pPr>
      <w:r>
        <w:t>You can see the position of all pictures ever send or received.</w:t>
      </w:r>
    </w:p>
    <w:p w:rsidR="007E732C" w:rsidRDefault="007E732C" w:rsidP="007E732C">
      <w:pPr>
        <w:pStyle w:val="ListParagraph"/>
        <w:numPr>
          <w:ilvl w:val="1"/>
          <w:numId w:val="16"/>
        </w:numPr>
      </w:pPr>
      <w:r>
        <w:t>You can get a route to a picture</w:t>
      </w:r>
    </w:p>
    <w:p w:rsidR="007A69CE" w:rsidRDefault="007A69CE" w:rsidP="007E732C">
      <w:r>
        <w:t>The app will have a DAO that will access the database.</w:t>
      </w:r>
    </w:p>
    <w:p w:rsidR="00DB6C55" w:rsidRDefault="007A69CE" w:rsidP="007E732C">
      <w:r>
        <w:t>The app will have a service that will pull an update on the current weather so you know when to go outside and when not to.</w:t>
      </w:r>
    </w:p>
    <w:p w:rsidR="00DB6C55" w:rsidRDefault="00DB6C55" w:rsidP="00DB6C55"/>
    <w:p w:rsidR="00DB6C55" w:rsidRDefault="00DB6C55" w:rsidP="00DB6C55">
      <w:pPr>
        <w:pStyle w:val="Heading3"/>
      </w:pPr>
      <w:bookmarkStart w:id="10" w:name="_Toc462834899"/>
      <w:r>
        <w:t>Risks</w:t>
      </w:r>
      <w:bookmarkEnd w:id="10"/>
    </w:p>
    <w:p w:rsidR="00DB6C55" w:rsidRDefault="00DB6C55" w:rsidP="00DB6C55">
      <w:r>
        <w:t>To implement a chat system</w:t>
      </w:r>
      <w:r w:rsidR="0025070A">
        <w:t xml:space="preserve"> will probably prove to be a difficult task. </w:t>
      </w:r>
    </w:p>
    <w:p w:rsidR="0025070A" w:rsidRDefault="0025070A" w:rsidP="00DB6C55">
      <w:r>
        <w:t xml:space="preserve">To ease this task, the </w:t>
      </w:r>
      <w:hyperlink r:id="rId9" w:history="1">
        <w:proofErr w:type="spellStart"/>
        <w:r w:rsidRPr="0025070A">
          <w:rPr>
            <w:rStyle w:val="Hyperlink"/>
          </w:rPr>
          <w:t>pubnub</w:t>
        </w:r>
        <w:proofErr w:type="spellEnd"/>
      </w:hyperlink>
      <w:r>
        <w:t xml:space="preserve"> API has been taken into consideration. A chat system would probably include some kind of web hosted server, that would include all contacts and furthermore handle the messages and such. </w:t>
      </w:r>
    </w:p>
    <w:p w:rsidR="0025070A" w:rsidRPr="00DB6C55" w:rsidRDefault="0025070A" w:rsidP="00DB6C55">
      <w:r>
        <w:t>But since the chat system is a core part of the program, it will see a fair amount work to complete the task.</w:t>
      </w:r>
    </w:p>
    <w:p w:rsidR="007A69CE" w:rsidRDefault="007A69CE" w:rsidP="007A69CE">
      <w:pPr>
        <w:pStyle w:val="Heading1"/>
      </w:pPr>
      <w:bookmarkStart w:id="11" w:name="_Toc462834900"/>
      <w:r>
        <w:t>User Stories</w:t>
      </w:r>
      <w:bookmarkEnd w:id="11"/>
    </w:p>
    <w:p w:rsidR="007A69CE" w:rsidRDefault="007A69CE" w:rsidP="007A69CE">
      <w:pPr>
        <w:pStyle w:val="Heading2"/>
      </w:pPr>
      <w:bookmarkStart w:id="12" w:name="_Toc462834901"/>
      <w:r>
        <w:t>User Story 1:</w:t>
      </w:r>
      <w:bookmarkEnd w:id="12"/>
      <w:r>
        <w:t xml:space="preserve"> </w:t>
      </w:r>
    </w:p>
    <w:p w:rsidR="007A69CE" w:rsidRDefault="007A69CE" w:rsidP="007A69CE">
      <w:pPr>
        <w:pStyle w:val="Heading3"/>
      </w:pPr>
      <w:bookmarkStart w:id="13" w:name="_Toc462834902"/>
      <w:r>
        <w:t xml:space="preserve">User </w:t>
      </w:r>
      <w:r w:rsidR="00DB6C55">
        <w:t>chats with contact</w:t>
      </w:r>
      <w:bookmarkEnd w:id="13"/>
    </w:p>
    <w:p w:rsidR="00DB6C55" w:rsidRDefault="00DB6C55" w:rsidP="00DB6C55">
      <w:pPr>
        <w:pStyle w:val="ListParagraph"/>
        <w:numPr>
          <w:ilvl w:val="0"/>
          <w:numId w:val="17"/>
        </w:numPr>
      </w:pPr>
      <w:r>
        <w:t>User chooses contact 1 from list of contacts</w:t>
      </w:r>
    </w:p>
    <w:p w:rsidR="00DB6C55" w:rsidRDefault="00DB6C55" w:rsidP="00DB6C55">
      <w:pPr>
        <w:pStyle w:val="ListParagraph"/>
        <w:numPr>
          <w:ilvl w:val="0"/>
          <w:numId w:val="17"/>
        </w:numPr>
      </w:pPr>
      <w:r>
        <w:t>User send text message saying “hi friend”.</w:t>
      </w:r>
    </w:p>
    <w:p w:rsidR="00DB6C55" w:rsidRDefault="00DB6C55" w:rsidP="00DB6C55">
      <w:pPr>
        <w:pStyle w:val="ListParagraph"/>
        <w:numPr>
          <w:ilvl w:val="0"/>
          <w:numId w:val="17"/>
        </w:numPr>
      </w:pPr>
      <w:r>
        <w:t>User chooses to take a picture to send.</w:t>
      </w:r>
    </w:p>
    <w:p w:rsidR="00DB6C55" w:rsidRDefault="00DB6C55" w:rsidP="00DB6C55">
      <w:pPr>
        <w:pStyle w:val="ListParagraph"/>
        <w:numPr>
          <w:ilvl w:val="0"/>
          <w:numId w:val="17"/>
        </w:numPr>
      </w:pPr>
      <w:r>
        <w:t>User clicks camera icon. Default camera app opens.</w:t>
      </w:r>
    </w:p>
    <w:p w:rsidR="00DB6C55" w:rsidRDefault="00DB6C55" w:rsidP="00DB6C55">
      <w:pPr>
        <w:pStyle w:val="ListParagraph"/>
        <w:numPr>
          <w:ilvl w:val="0"/>
          <w:numId w:val="17"/>
        </w:numPr>
      </w:pPr>
      <w:r>
        <w:t>User takes picture and sends it to contact 1.</w:t>
      </w:r>
    </w:p>
    <w:p w:rsidR="00DB6C55" w:rsidRDefault="00DB6C55" w:rsidP="00DB6C55">
      <w:pPr>
        <w:pStyle w:val="ListParagraph"/>
        <w:numPr>
          <w:ilvl w:val="0"/>
          <w:numId w:val="17"/>
        </w:numPr>
      </w:pPr>
      <w:r>
        <w:t>Picture is saved in local db.</w:t>
      </w:r>
    </w:p>
    <w:p w:rsidR="00DB6C55" w:rsidRDefault="00DB6C55" w:rsidP="00DB6C55">
      <w:pPr>
        <w:pStyle w:val="ListParagraph"/>
        <w:numPr>
          <w:ilvl w:val="0"/>
          <w:numId w:val="17"/>
        </w:numPr>
      </w:pPr>
      <w:r>
        <w:t>Contact 1 can now see picture.</w:t>
      </w:r>
    </w:p>
    <w:p w:rsidR="00DB6C55" w:rsidRDefault="00DB6C55" w:rsidP="00DB6C55">
      <w:pPr>
        <w:pStyle w:val="Heading2"/>
      </w:pPr>
      <w:bookmarkStart w:id="14" w:name="_Toc462834903"/>
      <w:r>
        <w:lastRenderedPageBreak/>
        <w:t>User Story 2:</w:t>
      </w:r>
      <w:bookmarkEnd w:id="14"/>
    </w:p>
    <w:p w:rsidR="00DB6C55" w:rsidRDefault="00DB6C55" w:rsidP="00DB6C55">
      <w:pPr>
        <w:pStyle w:val="Heading3"/>
      </w:pPr>
      <w:bookmarkStart w:id="15" w:name="_Toc462834904"/>
      <w:r>
        <w:t>User receives picture</w:t>
      </w:r>
      <w:bookmarkEnd w:id="15"/>
    </w:p>
    <w:p w:rsidR="00DB6C55" w:rsidRDefault="00DB6C55" w:rsidP="00DB6C55">
      <w:pPr>
        <w:pStyle w:val="ListParagraph"/>
        <w:numPr>
          <w:ilvl w:val="0"/>
          <w:numId w:val="19"/>
        </w:numPr>
      </w:pPr>
      <w:r>
        <w:t xml:space="preserve">User receives picture from contact 1. </w:t>
      </w:r>
    </w:p>
    <w:p w:rsidR="00DB6C55" w:rsidRDefault="00DB6C55" w:rsidP="00DB6C55">
      <w:pPr>
        <w:pStyle w:val="ListParagraph"/>
        <w:numPr>
          <w:ilvl w:val="0"/>
          <w:numId w:val="19"/>
        </w:numPr>
      </w:pPr>
      <w:r>
        <w:t>User views picture.</w:t>
      </w:r>
    </w:p>
    <w:p w:rsidR="00DB6C55" w:rsidRDefault="00DB6C55" w:rsidP="00DB6C55">
      <w:pPr>
        <w:pStyle w:val="ListParagraph"/>
        <w:numPr>
          <w:ilvl w:val="0"/>
          <w:numId w:val="19"/>
        </w:numPr>
      </w:pPr>
      <w:r>
        <w:t>User choses to view location of picture.</w:t>
      </w:r>
    </w:p>
    <w:p w:rsidR="00DB6C55" w:rsidRDefault="00DB6C55" w:rsidP="00DB6C55">
      <w:pPr>
        <w:pStyle w:val="ListParagraph"/>
        <w:numPr>
          <w:ilvl w:val="0"/>
          <w:numId w:val="19"/>
        </w:numPr>
      </w:pPr>
      <w:proofErr w:type="spellStart"/>
      <w:r>
        <w:t>MapActivity</w:t>
      </w:r>
      <w:proofErr w:type="spellEnd"/>
      <w:r>
        <w:t xml:space="preserve"> opens.</w:t>
      </w:r>
    </w:p>
    <w:p w:rsidR="00DB6C55" w:rsidRPr="00DB6C55" w:rsidRDefault="00DB6C55" w:rsidP="00DB6C55">
      <w:pPr>
        <w:pStyle w:val="ListParagraph"/>
        <w:numPr>
          <w:ilvl w:val="0"/>
          <w:numId w:val="19"/>
        </w:numPr>
      </w:pPr>
      <w:r>
        <w:t>Location of picture is now shown on map.</w:t>
      </w:r>
    </w:p>
    <w:p w:rsidR="00DB6C55" w:rsidRPr="00DB6C55" w:rsidRDefault="00DB6C55" w:rsidP="00DB6C55"/>
    <w:p w:rsidR="00DB6C55" w:rsidRDefault="00DB6C55" w:rsidP="00DB6C55">
      <w:pPr>
        <w:pStyle w:val="Heading2"/>
      </w:pPr>
      <w:bookmarkStart w:id="16" w:name="_Toc462834905"/>
      <w:r>
        <w:t>User Story 3:</w:t>
      </w:r>
      <w:bookmarkEnd w:id="16"/>
    </w:p>
    <w:p w:rsidR="00DB6C55" w:rsidRDefault="00DB6C55" w:rsidP="00DB6C55">
      <w:pPr>
        <w:pStyle w:val="Heading3"/>
      </w:pPr>
      <w:bookmarkStart w:id="17" w:name="_Toc462834906"/>
      <w:r>
        <w:t>User navigates to picture location (</w:t>
      </w:r>
      <w:proofErr w:type="spellStart"/>
      <w:r>
        <w:t>pication</w:t>
      </w:r>
      <w:proofErr w:type="spellEnd"/>
      <w:r>
        <w:t>)</w:t>
      </w:r>
      <w:bookmarkEnd w:id="17"/>
    </w:p>
    <w:p w:rsidR="00DB6C55" w:rsidRDefault="00DB6C55" w:rsidP="00DB6C55">
      <w:pPr>
        <w:pStyle w:val="ListParagraph"/>
        <w:numPr>
          <w:ilvl w:val="0"/>
          <w:numId w:val="18"/>
        </w:numPr>
      </w:pPr>
      <w:r>
        <w:t xml:space="preserve">User opens </w:t>
      </w:r>
      <w:proofErr w:type="spellStart"/>
      <w:r>
        <w:t>MapActivity</w:t>
      </w:r>
      <w:proofErr w:type="spellEnd"/>
    </w:p>
    <w:p w:rsidR="00DB6C55" w:rsidRDefault="00DB6C55" w:rsidP="00DB6C55">
      <w:pPr>
        <w:pStyle w:val="ListParagraph"/>
        <w:numPr>
          <w:ilvl w:val="0"/>
          <w:numId w:val="18"/>
        </w:numPr>
      </w:pPr>
      <w:r>
        <w:t>User can now see all pictures send and received and their locations.</w:t>
      </w:r>
    </w:p>
    <w:p w:rsidR="00DB6C55" w:rsidRDefault="00DB6C55" w:rsidP="00DB6C55">
      <w:pPr>
        <w:pStyle w:val="ListParagraph"/>
        <w:numPr>
          <w:ilvl w:val="0"/>
          <w:numId w:val="18"/>
        </w:numPr>
      </w:pPr>
      <w:r>
        <w:t>User chooses a picture.</w:t>
      </w:r>
    </w:p>
    <w:p w:rsidR="00DB6C55" w:rsidRDefault="00DB6C55" w:rsidP="00DB6C55">
      <w:pPr>
        <w:pStyle w:val="ListParagraph"/>
        <w:numPr>
          <w:ilvl w:val="0"/>
          <w:numId w:val="18"/>
        </w:numPr>
      </w:pPr>
      <w:r>
        <w:t>User chooses to get a route.</w:t>
      </w:r>
    </w:p>
    <w:p w:rsidR="00DB6C55" w:rsidRDefault="00DB6C55" w:rsidP="00DB6C55">
      <w:pPr>
        <w:pStyle w:val="ListParagraph"/>
        <w:numPr>
          <w:ilvl w:val="0"/>
          <w:numId w:val="18"/>
        </w:numPr>
      </w:pPr>
      <w:r>
        <w:t xml:space="preserve">Route is </w:t>
      </w:r>
      <w:proofErr w:type="gramStart"/>
      <w:r>
        <w:t>displayed .</w:t>
      </w:r>
      <w:proofErr w:type="gramEnd"/>
    </w:p>
    <w:p w:rsidR="00DB6C55" w:rsidRPr="00DB6C55" w:rsidRDefault="00DB6C55" w:rsidP="00DB6C55"/>
    <w:p w:rsidR="00DB6C55" w:rsidRPr="00DB6C55" w:rsidRDefault="00DB6C55" w:rsidP="00DB6C55"/>
    <w:p w:rsidR="007A69CE" w:rsidRPr="007A69CE" w:rsidRDefault="007A69CE" w:rsidP="007A69CE"/>
    <w:p w:rsidR="007E732C" w:rsidRDefault="007E732C" w:rsidP="007E732C">
      <w:r>
        <w:t xml:space="preserve"> </w:t>
      </w:r>
    </w:p>
    <w:sectPr w:rsidR="007E732C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472" w:rsidRDefault="00847472" w:rsidP="00C6554A">
      <w:pPr>
        <w:spacing w:before="0" w:after="0" w:line="240" w:lineRule="auto"/>
      </w:pPr>
      <w:r>
        <w:separator/>
      </w:r>
    </w:p>
  </w:endnote>
  <w:endnote w:type="continuationSeparator" w:id="0">
    <w:p w:rsidR="00847472" w:rsidRDefault="0084747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5070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472" w:rsidRDefault="00847472" w:rsidP="00C6554A">
      <w:pPr>
        <w:spacing w:before="0" w:after="0" w:line="240" w:lineRule="auto"/>
      </w:pPr>
      <w:r>
        <w:separator/>
      </w:r>
    </w:p>
  </w:footnote>
  <w:footnote w:type="continuationSeparator" w:id="0">
    <w:p w:rsidR="00847472" w:rsidRDefault="0084747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A27B72"/>
    <w:multiLevelType w:val="hybridMultilevel"/>
    <w:tmpl w:val="94F04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59E7564"/>
    <w:multiLevelType w:val="hybridMultilevel"/>
    <w:tmpl w:val="63400A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841FFE"/>
    <w:multiLevelType w:val="hybridMultilevel"/>
    <w:tmpl w:val="D834E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21D43"/>
    <w:multiLevelType w:val="hybridMultilevel"/>
    <w:tmpl w:val="9B76A27E"/>
    <w:lvl w:ilvl="0" w:tplc="EA5699F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5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72"/>
    <w:rsid w:val="000E1555"/>
    <w:rsid w:val="0025070A"/>
    <w:rsid w:val="002554CD"/>
    <w:rsid w:val="00293B83"/>
    <w:rsid w:val="002B4294"/>
    <w:rsid w:val="00333D0D"/>
    <w:rsid w:val="004C049F"/>
    <w:rsid w:val="005000E2"/>
    <w:rsid w:val="006A3CE7"/>
    <w:rsid w:val="007A69CE"/>
    <w:rsid w:val="007E732C"/>
    <w:rsid w:val="00847472"/>
    <w:rsid w:val="00BA1B72"/>
    <w:rsid w:val="00C6554A"/>
    <w:rsid w:val="00DB6C55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CA4A4"/>
  <w15:chartTrackingRefBased/>
  <w15:docId w15:val="{CC637EEC-FDC1-431F-AB5A-D3331501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BA1B72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A1B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B72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0E155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5070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ubnub.com/solutions/cha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e_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3F"/>
    <w:rsid w:val="004A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8D32AD90A6454785AADA7799D6F677">
    <w:name w:val="178D32AD90A6454785AADA7799D6F677"/>
  </w:style>
  <w:style w:type="paragraph" w:customStyle="1" w:styleId="220AF989FBB046A2A0594F49501D2B5A">
    <w:name w:val="220AF989FBB046A2A0594F49501D2B5A"/>
  </w:style>
  <w:style w:type="paragraph" w:customStyle="1" w:styleId="156246BB47C54F738ABFB4940AF3D77A">
    <w:name w:val="156246BB47C54F738ABFB4940AF3D77A"/>
  </w:style>
  <w:style w:type="paragraph" w:customStyle="1" w:styleId="6FCA170529874F5B9BA5D8CC31BB0E2F">
    <w:name w:val="6FCA170529874F5B9BA5D8CC31BB0E2F"/>
  </w:style>
  <w:style w:type="paragraph" w:customStyle="1" w:styleId="CC58D6E0FBFC46F1BBF75904BC67D59A">
    <w:name w:val="CC58D6E0FBFC46F1BBF75904BC67D59A"/>
  </w:style>
  <w:style w:type="paragraph" w:customStyle="1" w:styleId="F4D67C5E6DE749D298F4C39BB3171120">
    <w:name w:val="F4D67C5E6DE749D298F4C39BB3171120"/>
  </w:style>
  <w:style w:type="paragraph" w:customStyle="1" w:styleId="90C592ACA70C4629ADFE3152A1E3B369">
    <w:name w:val="90C592ACA70C4629ADFE3152A1E3B369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0EBB13C2624F4B6CB8F19C4548B2023A">
    <w:name w:val="0EBB13C2624F4B6CB8F19C4548B2023A"/>
  </w:style>
  <w:style w:type="paragraph" w:customStyle="1" w:styleId="92F01F0F38F8420CA33341CAAC0D64F6">
    <w:name w:val="92F01F0F38F8420CA33341CAAC0D64F6"/>
  </w:style>
  <w:style w:type="paragraph" w:customStyle="1" w:styleId="4FFB20DADD5647EBB0A3CC85B721EAEB">
    <w:name w:val="4FFB20DADD5647EBB0A3CC85B721EA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4F91D-6609-46F3-B006-AF06DEDFD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48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Pedersen</dc:creator>
  <cp:keywords/>
  <dc:description/>
  <cp:lastModifiedBy>Peter Pedersen</cp:lastModifiedBy>
  <cp:revision>2</cp:revision>
  <dcterms:created xsi:type="dcterms:W3CDTF">2016-09-28T11:18:00Z</dcterms:created>
  <dcterms:modified xsi:type="dcterms:W3CDTF">2016-09-28T12:06:00Z</dcterms:modified>
</cp:coreProperties>
</file>